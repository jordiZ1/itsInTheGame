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5B30" w14:textId="77777777" w:rsidR="003564FB" w:rsidRDefault="00000000">
      <w:pPr>
        <w:pStyle w:val="Titel"/>
        <w:jc w:val="center"/>
        <w:rPr>
          <w:lang w:val="en-US"/>
        </w:rPr>
      </w:pPr>
      <w:r>
        <w:rPr>
          <w:lang w:val="en-US"/>
        </w:rPr>
        <w:t>Celestial onslaught characters</w:t>
      </w:r>
    </w:p>
    <w:p w14:paraId="52FA11CF" w14:textId="77777777" w:rsidR="003564FB" w:rsidRDefault="003564FB">
      <w:pPr>
        <w:rPr>
          <w:lang w:val="en-US"/>
        </w:rPr>
      </w:pPr>
    </w:p>
    <w:p w14:paraId="5E8A1614" w14:textId="77777777" w:rsidR="003564FB" w:rsidRPr="00DB3B2C" w:rsidRDefault="00000000">
      <w:pPr>
        <w:rPr>
          <w:lang w:val="en-GB"/>
        </w:rPr>
      </w:pPr>
      <w:r>
        <w:rPr>
          <w:b/>
          <w:bCs/>
          <w:lang w:val="en-US"/>
        </w:rPr>
        <w:t xml:space="preserve">Bold </w:t>
      </w:r>
      <w:r>
        <w:rPr>
          <w:lang w:val="en-US"/>
        </w:rPr>
        <w:t>= Strong Ability</w:t>
      </w:r>
    </w:p>
    <w:p w14:paraId="727DDBF9" w14:textId="77777777" w:rsidR="003564FB" w:rsidRDefault="003564FB">
      <w:pPr>
        <w:rPr>
          <w:lang w:val="en-US"/>
        </w:rPr>
      </w:pPr>
    </w:p>
    <w:p w14:paraId="616CD013" w14:textId="77777777" w:rsidR="003564FB" w:rsidRDefault="00000000">
      <w:pPr>
        <w:pStyle w:val="Kop2"/>
        <w:rPr>
          <w:lang w:val="en-US"/>
        </w:rPr>
      </w:pPr>
      <w:r>
        <w:rPr>
          <w:lang w:val="en-US"/>
        </w:rPr>
        <w:t>Greeks</w:t>
      </w:r>
    </w:p>
    <w:p w14:paraId="2677430B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>Achilles:</w:t>
      </w:r>
      <w:r>
        <w:rPr>
          <w:rFonts w:ascii="Corbel" w:hAnsi="Corbel"/>
          <w:b/>
          <w:bCs/>
          <w:color w:val="000000"/>
          <w:sz w:val="26"/>
          <w:szCs w:val="26"/>
          <w:lang w:val="en-US"/>
        </w:rPr>
        <w:t xml:space="preserve"> The strongest, bravest etc. warrior of the trojan war.</w:t>
      </w:r>
    </w:p>
    <w:p w14:paraId="4853C42E" w14:textId="77777777" w:rsidR="003564FB" w:rsidRDefault="0000000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Spear Throw (5)</w:t>
      </w:r>
    </w:p>
    <w:p w14:paraId="5099E19E" w14:textId="77777777" w:rsidR="003564FB" w:rsidRDefault="0000000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Shield Bash (3)</w:t>
      </w:r>
    </w:p>
    <w:p w14:paraId="3A713A1F" w14:textId="77777777" w:rsidR="003564FB" w:rsidRDefault="00000000">
      <w:pPr>
        <w:pStyle w:val="Lijstalinea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Scorpion Slash (10)</w:t>
      </w:r>
    </w:p>
    <w:p w14:paraId="24CF9B4B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Ares: </w:t>
      </w:r>
      <w:r>
        <w:rPr>
          <w:rFonts w:ascii="Corbel" w:hAnsi="Corbel"/>
          <w:b/>
          <w:bCs/>
          <w:color w:val="000000"/>
          <w:sz w:val="26"/>
          <w:szCs w:val="26"/>
          <w:lang w:val="en-US"/>
        </w:rPr>
        <w:t xml:space="preserve">God of war and courage. He can be Bloodthirsty in war. </w:t>
      </w:r>
    </w:p>
    <w:p w14:paraId="4B855287" w14:textId="77777777" w:rsidR="003564FB" w:rsidRDefault="0000000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Spear Throw (5)</w:t>
      </w:r>
    </w:p>
    <w:p w14:paraId="54BBED6B" w14:textId="77777777" w:rsidR="003564FB" w:rsidRDefault="00000000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Shield Bash (3)</w:t>
      </w:r>
    </w:p>
    <w:p w14:paraId="488FFCAF" w14:textId="77777777" w:rsidR="003564FB" w:rsidRDefault="00000000">
      <w:pPr>
        <w:pStyle w:val="Lijstalinea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Battle Call (8)</w:t>
      </w:r>
    </w:p>
    <w:p w14:paraId="56DDA51B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Atlas (Light):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Is a </w:t>
      </w:r>
      <w:hyperlink r:id="rId7" w:tooltip="Titan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Titan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condemned to hold up the heavens or sky for </w:t>
      </w:r>
      <w:hyperlink r:id="rId8" w:tooltip="Eternit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eternity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after the </w:t>
      </w:r>
      <w:hyperlink r:id="rId9" w:tooltip="Titanomach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Titanomachy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 Atlas also plays a role in the myths of two of the greatest </w:t>
      </w:r>
      <w:hyperlink r:id="rId10" w:tooltip="List of Greek mythological figure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Greek heroes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 </w:t>
      </w:r>
      <w:hyperlink r:id="rId11" w:tooltip="Heracle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Heracles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(</w:t>
      </w:r>
      <w:hyperlink r:id="rId12" w:tooltip="Hercule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Her</w:t>
        </w:r>
        <w:bookmarkStart w:id="0" w:name="_Hlt154476275"/>
        <w:bookmarkStart w:id="1" w:name="_Hlt154476276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c</w:t>
        </w:r>
        <w:bookmarkEnd w:id="0"/>
        <w:bookmarkEnd w:id="1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ules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in </w:t>
      </w:r>
      <w:hyperlink r:id="rId13" w:tooltip="Roman mytholog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Roman mythology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) and </w:t>
      </w:r>
      <w:hyperlink r:id="rId14" w:tooltip="Perseu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Perseus</w:t>
        </w:r>
      </w:hyperlink>
    </w:p>
    <w:p w14:paraId="1013ED5B" w14:textId="77777777" w:rsidR="003564FB" w:rsidRDefault="00000000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Shoulder Press (3)</w:t>
      </w:r>
    </w:p>
    <w:p w14:paraId="678568CA" w14:textId="77777777" w:rsidR="003564FB" w:rsidRDefault="00000000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Cloud Blow (6)</w:t>
      </w:r>
    </w:p>
    <w:p w14:paraId="0411F816" w14:textId="77777777" w:rsidR="003564FB" w:rsidRDefault="00000000">
      <w:pPr>
        <w:pStyle w:val="Lijstalinea"/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Star Shower (12)</w:t>
      </w:r>
    </w:p>
    <w:p w14:paraId="40670A48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Apollo (Light):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Apollo has been recognized as a god of archery, music and dance, truth and prophecy, healing and diseases, the </w:t>
      </w:r>
      <w:hyperlink r:id="rId15" w:tooltip="Su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Sun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and light, poetry, and more.</w:t>
      </w:r>
    </w:p>
    <w:p w14:paraId="4C023F07" w14:textId="77777777" w:rsidR="003564FB" w:rsidRDefault="0000000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Arrow of Agreus / Silver Arrow (4)</w:t>
      </w:r>
    </w:p>
    <w:p w14:paraId="0D38C557" w14:textId="77777777" w:rsidR="003564FB" w:rsidRDefault="00000000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Symphony of Strings (7)</w:t>
      </w:r>
    </w:p>
    <w:p w14:paraId="55F74D42" w14:textId="77777777" w:rsidR="003564FB" w:rsidRDefault="00000000">
      <w:pPr>
        <w:pStyle w:val="Lijstalinea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Healing Truth (Heals 15 HP)</w:t>
      </w:r>
    </w:p>
    <w:p w14:paraId="0B5BAEBA" w14:textId="77777777" w:rsidR="003564FB" w:rsidRDefault="00000000">
      <w:pPr>
        <w:pStyle w:val="Kop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Egyptian</w:t>
      </w:r>
    </w:p>
    <w:p w14:paraId="574ACF90" w14:textId="77777777" w:rsidR="003564FB" w:rsidRDefault="003564FB">
      <w:pPr>
        <w:rPr>
          <w:sz w:val="26"/>
          <w:szCs w:val="26"/>
          <w:lang w:val="en-US"/>
        </w:rPr>
      </w:pPr>
    </w:p>
    <w:p w14:paraId="6C09B7C7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Anhur: </w:t>
      </w:r>
      <w:r>
        <w:rPr>
          <w:rFonts w:ascii="Corbel" w:hAnsi="Corbel"/>
          <w:b/>
          <w:bCs/>
          <w:color w:val="000000"/>
          <w:sz w:val="26"/>
          <w:szCs w:val="26"/>
          <w:lang w:val="en-US"/>
        </w:rPr>
        <w:t>He was basically a god of war</w:t>
      </w:r>
    </w:p>
    <w:p w14:paraId="4BDC3FC8" w14:textId="77777777" w:rsidR="003564FB" w:rsidRDefault="00000000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Battle Roar (3)</w:t>
      </w:r>
    </w:p>
    <w:p w14:paraId="5B87CA79" w14:textId="77777777" w:rsidR="003564FB" w:rsidRDefault="00000000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Rise of Sand (6)</w:t>
      </w:r>
    </w:p>
    <w:p w14:paraId="036F769A" w14:textId="05D2207C" w:rsidR="003564FB" w:rsidRDefault="00000000">
      <w:pPr>
        <w:pStyle w:val="Lijstalinea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>Desert Fury</w:t>
      </w:r>
      <w:r w:rsidR="00DB3B2C">
        <w:rPr>
          <w:b/>
          <w:bCs/>
          <w:lang w:val="en-GB"/>
        </w:rPr>
        <w:t xml:space="preserve"> (10 / dmg buff  1 round)</w:t>
      </w:r>
    </w:p>
    <w:p w14:paraId="6625A1F9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Anubis (Darkness):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is the god of funerary rites, protector of graves, and guide to the </w:t>
      </w:r>
      <w:hyperlink r:id="rId16" w:tooltip="Duat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underworld</w:t>
        </w:r>
      </w:hyperlink>
      <w:r>
        <w:rPr>
          <w:lang w:val="en-US"/>
        </w:rPr>
        <w:t>.</w:t>
      </w:r>
    </w:p>
    <w:p w14:paraId="4CC3B7DB" w14:textId="678340BD" w:rsidR="003564FB" w:rsidRDefault="00000000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Grave Digger</w:t>
      </w:r>
      <w:r w:rsidR="00DB3B2C">
        <w:rPr>
          <w:lang w:val="en-GB"/>
        </w:rPr>
        <w:t xml:space="preserve"> (5)</w:t>
      </w:r>
    </w:p>
    <w:p w14:paraId="0B7123B4" w14:textId="222913A2" w:rsidR="003564FB" w:rsidRDefault="00000000">
      <w:pPr>
        <w:pStyle w:val="Lijstalinea"/>
        <w:numPr>
          <w:ilvl w:val="0"/>
          <w:numId w:val="6"/>
        </w:numPr>
        <w:rPr>
          <w:lang w:val="en-GB"/>
        </w:rPr>
      </w:pPr>
      <w:r>
        <w:rPr>
          <w:lang w:val="en-GB"/>
        </w:rPr>
        <w:t>Harvest</w:t>
      </w:r>
      <w:r w:rsidR="00DB3B2C">
        <w:rPr>
          <w:lang w:val="en-GB"/>
        </w:rPr>
        <w:t xml:space="preserve"> (4)</w:t>
      </w:r>
    </w:p>
    <w:p w14:paraId="0E736D63" w14:textId="5E0277B4" w:rsidR="003564FB" w:rsidRDefault="00000000">
      <w:pPr>
        <w:pStyle w:val="Lijstalinea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>Hellraiser</w:t>
      </w:r>
      <w:r w:rsidR="00DB3B2C">
        <w:rPr>
          <w:b/>
          <w:bCs/>
          <w:lang w:val="en-GB"/>
        </w:rPr>
        <w:t xml:space="preserve"> (12)</w:t>
      </w:r>
    </w:p>
    <w:p w14:paraId="7D381CE4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lastRenderedPageBreak/>
        <w:t xml:space="preserve">Sobek (Water/Earth):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Sobek was also associated with pharaonic power, fertility, and military prowess, but served additionally as a protective deity with </w:t>
      </w:r>
      <w:hyperlink r:id="rId17" w:tooltip="Apotropaic magic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apotropaic qualities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 invoked especially for protection against the dangers presented by the </w:t>
      </w:r>
      <w:hyperlink r:id="rId18" w:tooltip="Nil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Nile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6CB9644A" w14:textId="47D73833" w:rsidR="003564FB" w:rsidRDefault="00000000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March of Pharos</w:t>
      </w:r>
      <w:r w:rsidR="00DB3B2C">
        <w:rPr>
          <w:lang w:val="en-GB"/>
        </w:rPr>
        <w:t xml:space="preserve"> (7)</w:t>
      </w:r>
    </w:p>
    <w:p w14:paraId="1F4968B1" w14:textId="32909B75" w:rsidR="003564FB" w:rsidRDefault="00000000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>Bite of the Nile</w:t>
      </w:r>
      <w:r w:rsidR="00DB3B2C">
        <w:rPr>
          <w:lang w:val="en-GB"/>
        </w:rPr>
        <w:t xml:space="preserve"> (3)</w:t>
      </w:r>
    </w:p>
    <w:p w14:paraId="5E4200E0" w14:textId="407E03E8" w:rsidR="003564FB" w:rsidRDefault="00000000">
      <w:pPr>
        <w:pStyle w:val="Lijstalinea"/>
        <w:numPr>
          <w:ilvl w:val="0"/>
          <w:numId w:val="7"/>
        </w:numPr>
        <w:rPr>
          <w:b/>
          <w:bCs/>
          <w:lang w:val="en-GB"/>
        </w:rPr>
      </w:pPr>
      <w:r>
        <w:rPr>
          <w:b/>
          <w:bCs/>
          <w:lang w:val="en-GB"/>
        </w:rPr>
        <w:t>Desert Tsunami</w:t>
      </w:r>
      <w:r w:rsidR="00DB3B2C">
        <w:rPr>
          <w:b/>
          <w:bCs/>
          <w:lang w:val="en-GB"/>
        </w:rPr>
        <w:t xml:space="preserve"> (9)</w:t>
      </w:r>
    </w:p>
    <w:p w14:paraId="25288285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Horus (Light):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is one of the most significant </w:t>
      </w:r>
      <w:hyperlink r:id="rId19" w:tooltip="Ancient Egyptian deitie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ancient Egyptian deities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who served many functions, most notably as god of kingship, healing, protection, the sun and the sky.</w:t>
      </w:r>
    </w:p>
    <w:p w14:paraId="1E23E66F" w14:textId="469F580C" w:rsidR="003564FB" w:rsidRDefault="00000000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Skyfall</w:t>
      </w:r>
      <w:r w:rsidR="00DB3B2C">
        <w:rPr>
          <w:lang w:val="en-GB"/>
        </w:rPr>
        <w:t xml:space="preserve"> (5)</w:t>
      </w:r>
    </w:p>
    <w:p w14:paraId="624BFA0D" w14:textId="1DD7C89A" w:rsidR="003564FB" w:rsidRDefault="00000000">
      <w:pPr>
        <w:pStyle w:val="Lijstalinea"/>
        <w:numPr>
          <w:ilvl w:val="0"/>
          <w:numId w:val="8"/>
        </w:numPr>
        <w:rPr>
          <w:lang w:val="en-GB"/>
        </w:rPr>
      </w:pPr>
      <w:r>
        <w:rPr>
          <w:lang w:val="en-GB"/>
        </w:rPr>
        <w:t>Light of the Throne (</w:t>
      </w:r>
      <w:r w:rsidR="00DB3B2C">
        <w:rPr>
          <w:lang w:val="en-GB"/>
        </w:rPr>
        <w:t xml:space="preserve">5 </w:t>
      </w:r>
      <w:r>
        <w:rPr>
          <w:lang w:val="en-GB"/>
        </w:rPr>
        <w:t>heal)</w:t>
      </w:r>
    </w:p>
    <w:p w14:paraId="17C4BABD" w14:textId="51C85113" w:rsidR="003564FB" w:rsidRDefault="00000000">
      <w:pPr>
        <w:pStyle w:val="Lijstalinea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Sky Splitter</w:t>
      </w:r>
      <w:r w:rsidR="00DB3B2C">
        <w:rPr>
          <w:b/>
          <w:bCs/>
          <w:lang w:val="en-GB"/>
        </w:rPr>
        <w:t xml:space="preserve"> (20)</w:t>
      </w:r>
    </w:p>
    <w:p w14:paraId="713C9B5B" w14:textId="77777777" w:rsidR="003564FB" w:rsidRDefault="00000000">
      <w:pPr>
        <w:pStyle w:val="Kop2"/>
        <w:rPr>
          <w:lang w:val="en-US"/>
        </w:rPr>
      </w:pPr>
      <w:r>
        <w:rPr>
          <w:lang w:val="en-US"/>
        </w:rPr>
        <w:t>Norse</w:t>
      </w:r>
    </w:p>
    <w:p w14:paraId="3D20E2D4" w14:textId="77777777" w:rsidR="003564FB" w:rsidRDefault="003564FB">
      <w:pPr>
        <w:rPr>
          <w:sz w:val="26"/>
          <w:szCs w:val="26"/>
          <w:lang w:val="en-US"/>
        </w:rPr>
      </w:pPr>
    </w:p>
    <w:p w14:paraId="31AAA0BB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Odin: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the source of most surviving information about him, associates him with wisdom, healing, death, royalty, the gallows, knowledge, war, battle, victory, sorcery, poetry, frenzy, and the </w:t>
      </w:r>
      <w:hyperlink r:id="rId20" w:tooltip="Rune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runic alphabet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 and depicts him as the husband of the goddess </w:t>
      </w:r>
      <w:hyperlink r:id="rId21" w:tooltip="Frigg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Frigg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</w:t>
      </w:r>
    </w:p>
    <w:p w14:paraId="79E4E4DF" w14:textId="1247E56E" w:rsidR="003564FB" w:rsidRDefault="00000000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Raven Attack</w:t>
      </w:r>
      <w:r w:rsidR="00DB3B2C">
        <w:rPr>
          <w:lang w:val="en-GB"/>
        </w:rPr>
        <w:t xml:space="preserve"> (3)</w:t>
      </w:r>
    </w:p>
    <w:p w14:paraId="5D2D2F07" w14:textId="41AB590D" w:rsidR="003564FB" w:rsidRDefault="00000000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Staff of Death</w:t>
      </w:r>
      <w:r w:rsidR="00DB3B2C">
        <w:rPr>
          <w:lang w:val="en-GB"/>
        </w:rPr>
        <w:t xml:space="preserve"> (6)</w:t>
      </w:r>
    </w:p>
    <w:p w14:paraId="29720EAA" w14:textId="059BEF2B" w:rsidR="003564FB" w:rsidRDefault="00000000">
      <w:pPr>
        <w:pStyle w:val="Lijstalinea"/>
        <w:numPr>
          <w:ilvl w:val="0"/>
          <w:numId w:val="9"/>
        </w:numPr>
        <w:rPr>
          <w:lang w:val="en-GB"/>
        </w:rPr>
      </w:pPr>
      <w:r>
        <w:rPr>
          <w:lang w:val="en-GB"/>
        </w:rPr>
        <w:t>Tree of Wisdom (</w:t>
      </w:r>
      <w:r w:rsidR="00DB3B2C">
        <w:rPr>
          <w:lang w:val="en-GB"/>
        </w:rPr>
        <w:t>30 dmg</w:t>
      </w:r>
      <w:r>
        <w:rPr>
          <w:lang w:val="en-GB"/>
        </w:rPr>
        <w:t xml:space="preserve"> but taken from HP)</w:t>
      </w:r>
    </w:p>
    <w:p w14:paraId="17A9518C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Thor (Lightning):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he is a hammer-wielding </w:t>
      </w:r>
      <w:hyperlink r:id="rId22" w:tooltip="Æsi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god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associated with </w:t>
      </w:r>
      <w:hyperlink r:id="rId23" w:tooltip="Lightning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lightning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hyperlink r:id="rId24" w:tooltip="Thunde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thunder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hyperlink r:id="rId25" w:tooltip="Stor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storms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hyperlink r:id="rId26" w:tooltip="Sacred trees and groves in Germanic paganism and mytholog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sacred groves and trees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 </w:t>
      </w:r>
      <w:hyperlink r:id="rId27" w:tooltip="Physical strength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strength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 the protection of humankind, </w:t>
      </w:r>
      <w:hyperlink r:id="rId28" w:tooltip="Hallow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hallowing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, and </w:t>
      </w:r>
      <w:hyperlink r:id="rId29" w:tooltip="Fertilit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fertility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 </w:t>
      </w:r>
    </w:p>
    <w:p w14:paraId="55AA2DC4" w14:textId="16E05C01" w:rsidR="003564FB" w:rsidRDefault="00000000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Hammer Fall</w:t>
      </w:r>
      <w:r w:rsidR="00DB3B2C">
        <w:rPr>
          <w:lang w:val="en-GB"/>
        </w:rPr>
        <w:t xml:space="preserve"> (5)</w:t>
      </w:r>
    </w:p>
    <w:p w14:paraId="7CAAA419" w14:textId="58DB361B" w:rsidR="003564FB" w:rsidRDefault="00000000">
      <w:pPr>
        <w:pStyle w:val="Lijstalinea"/>
        <w:numPr>
          <w:ilvl w:val="0"/>
          <w:numId w:val="10"/>
        </w:numPr>
        <w:rPr>
          <w:lang w:val="en-GB"/>
        </w:rPr>
      </w:pPr>
      <w:r>
        <w:rPr>
          <w:lang w:val="en-GB"/>
        </w:rPr>
        <w:t>Lightning of Gods</w:t>
      </w:r>
      <w:r w:rsidR="00DB3B2C">
        <w:rPr>
          <w:lang w:val="en-GB"/>
        </w:rPr>
        <w:t xml:space="preserve"> (8)</w:t>
      </w:r>
    </w:p>
    <w:p w14:paraId="39664280" w14:textId="432B1739" w:rsidR="003564FB" w:rsidRDefault="00000000">
      <w:pPr>
        <w:pStyle w:val="Lijstalinea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>Hammer Storm</w:t>
      </w:r>
      <w:r w:rsidR="00DB3B2C">
        <w:rPr>
          <w:b/>
          <w:bCs/>
          <w:lang w:val="en-GB"/>
        </w:rPr>
        <w:t xml:space="preserve"> (12)</w:t>
      </w:r>
    </w:p>
    <w:p w14:paraId="2312063D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Tyr: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a valorous and powerful member of the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Æsir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and patron of warriors and mythological heroes. </w:t>
      </w:r>
    </w:p>
    <w:p w14:paraId="05860E8E" w14:textId="5B60C5DA" w:rsidR="003564FB" w:rsidRDefault="000000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Battle Cry</w:t>
      </w:r>
      <w:r w:rsidR="00DB3B2C">
        <w:rPr>
          <w:lang w:val="en-GB"/>
        </w:rPr>
        <w:t xml:space="preserve"> (4)</w:t>
      </w:r>
    </w:p>
    <w:p w14:paraId="02E92080" w14:textId="743ADFDA" w:rsidR="003564FB" w:rsidRDefault="00000000">
      <w:pPr>
        <w:pStyle w:val="Lijstalinea"/>
        <w:numPr>
          <w:ilvl w:val="0"/>
          <w:numId w:val="11"/>
        </w:numPr>
        <w:rPr>
          <w:lang w:val="en-GB"/>
        </w:rPr>
      </w:pPr>
      <w:r>
        <w:rPr>
          <w:lang w:val="en-GB"/>
        </w:rPr>
        <w:t>Sun Eater</w:t>
      </w:r>
      <w:r w:rsidR="00DB3B2C">
        <w:rPr>
          <w:lang w:val="en-GB"/>
        </w:rPr>
        <w:t xml:space="preserve"> (3 * </w:t>
      </w:r>
      <w:proofErr w:type="spellStart"/>
      <w:r w:rsidR="00DB3B2C">
        <w:rPr>
          <w:lang w:val="en-GB"/>
        </w:rPr>
        <w:t>ulti</w:t>
      </w:r>
      <w:proofErr w:type="spellEnd"/>
      <w:r w:rsidR="00DB3B2C">
        <w:rPr>
          <w:lang w:val="en-GB"/>
        </w:rPr>
        <w:t xml:space="preserve"> stack)</w:t>
      </w:r>
    </w:p>
    <w:p w14:paraId="449089D8" w14:textId="6DE700CD" w:rsidR="003564FB" w:rsidRDefault="00000000">
      <w:pPr>
        <w:pStyle w:val="Lijstalinea"/>
        <w:numPr>
          <w:ilvl w:val="0"/>
          <w:numId w:val="11"/>
        </w:numPr>
        <w:rPr>
          <w:b/>
          <w:bCs/>
          <w:lang w:val="en-GB"/>
        </w:rPr>
      </w:pPr>
      <w:r>
        <w:rPr>
          <w:b/>
          <w:bCs/>
          <w:lang w:val="en-GB"/>
        </w:rPr>
        <w:t>Sword of Victory</w:t>
      </w:r>
      <w:r w:rsidR="00DB3B2C">
        <w:rPr>
          <w:b/>
          <w:bCs/>
          <w:lang w:val="en-GB"/>
        </w:rPr>
        <w:t xml:space="preserve"> (5 dmg and gain a stack, stack starts at 1)</w:t>
      </w:r>
    </w:p>
    <w:p w14:paraId="7804F7EA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Ullr: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is a </w:t>
      </w:r>
      <w:hyperlink r:id="rId30" w:tooltip="Æsi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god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associated with skiing. (?)</w:t>
      </w:r>
    </w:p>
    <w:p w14:paraId="71A7B1AF" w14:textId="2FC8BA18" w:rsidR="003564FB" w:rsidRDefault="00000000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Swift Arrow</w:t>
      </w:r>
      <w:r w:rsidR="00DB3B2C">
        <w:rPr>
          <w:lang w:val="en-GB"/>
        </w:rPr>
        <w:t xml:space="preserve"> (4)</w:t>
      </w:r>
    </w:p>
    <w:p w14:paraId="49587325" w14:textId="26062160" w:rsidR="003564FB" w:rsidRDefault="00000000">
      <w:pPr>
        <w:pStyle w:val="Lijstalinea"/>
        <w:numPr>
          <w:ilvl w:val="0"/>
          <w:numId w:val="12"/>
        </w:numPr>
        <w:rPr>
          <w:lang w:val="en-GB"/>
        </w:rPr>
      </w:pPr>
      <w:r>
        <w:rPr>
          <w:lang w:val="en-GB"/>
        </w:rPr>
        <w:t>Freezing Axe</w:t>
      </w:r>
      <w:r w:rsidR="00DB3B2C">
        <w:rPr>
          <w:lang w:val="en-GB"/>
        </w:rPr>
        <w:t xml:space="preserve"> (8)</w:t>
      </w:r>
    </w:p>
    <w:p w14:paraId="614633EC" w14:textId="71789AFE" w:rsidR="003564FB" w:rsidRDefault="00000000">
      <w:pPr>
        <w:pStyle w:val="Lijstalinea"/>
        <w:numPr>
          <w:ilvl w:val="0"/>
          <w:numId w:val="12"/>
        </w:numPr>
        <w:rPr>
          <w:b/>
          <w:bCs/>
          <w:lang w:val="en-GB"/>
        </w:rPr>
      </w:pPr>
      <w:r>
        <w:rPr>
          <w:b/>
          <w:bCs/>
          <w:lang w:val="en-GB"/>
        </w:rPr>
        <w:t>Fury of Snow</w:t>
      </w:r>
      <w:r w:rsidR="00DB3B2C">
        <w:rPr>
          <w:b/>
          <w:bCs/>
          <w:lang w:val="en-GB"/>
        </w:rPr>
        <w:t xml:space="preserve"> ( 15)</w:t>
      </w:r>
    </w:p>
    <w:p w14:paraId="5D42CAA3" w14:textId="77777777" w:rsidR="003564FB" w:rsidRDefault="003564FB">
      <w:pPr>
        <w:rPr>
          <w:b/>
          <w:bCs/>
          <w:lang w:val="en-GB"/>
        </w:rPr>
      </w:pPr>
    </w:p>
    <w:p w14:paraId="6664AA40" w14:textId="77777777" w:rsidR="003564FB" w:rsidRDefault="003564FB">
      <w:pPr>
        <w:rPr>
          <w:b/>
          <w:bCs/>
          <w:lang w:val="en-GB"/>
        </w:rPr>
      </w:pPr>
    </w:p>
    <w:p w14:paraId="3EE44DB0" w14:textId="77777777" w:rsidR="003564FB" w:rsidRDefault="003564FB">
      <w:pPr>
        <w:rPr>
          <w:b/>
          <w:bCs/>
          <w:lang w:val="en-GB"/>
        </w:rPr>
      </w:pPr>
    </w:p>
    <w:p w14:paraId="57853D1E" w14:textId="77777777" w:rsidR="003564FB" w:rsidRDefault="00000000">
      <w:pPr>
        <w:pStyle w:val="Kop2"/>
        <w:rPr>
          <w:lang w:val="en-GB"/>
        </w:rPr>
      </w:pPr>
      <w:r>
        <w:rPr>
          <w:lang w:val="en-GB"/>
        </w:rPr>
        <w:lastRenderedPageBreak/>
        <w:t>Chinese</w:t>
      </w:r>
    </w:p>
    <w:p w14:paraId="2D867C1F" w14:textId="77777777" w:rsidR="003564FB" w:rsidRDefault="003564FB">
      <w:pPr>
        <w:rPr>
          <w:lang w:val="en-GB"/>
        </w:rPr>
      </w:pPr>
    </w:p>
    <w:p w14:paraId="1B546B09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>Ao Kuang:</w:t>
      </w:r>
      <w:r>
        <w:rPr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is the </w:t>
      </w:r>
      <w:hyperlink r:id="rId31" w:tooltip="Dragon King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Dragon King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of the </w:t>
      </w:r>
      <w:hyperlink r:id="rId32" w:tooltip="East Sea (Chinese literature)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East Sea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in </w:t>
      </w:r>
      <w:hyperlink r:id="rId33" w:tooltip="Chinese folk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Chinese folklore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. Ao Guang had brought chaos to the world by creating droughts, storms, and other disasters.</w:t>
      </w:r>
    </w:p>
    <w:p w14:paraId="109AED79" w14:textId="1EA18F95" w:rsidR="003564FB" w:rsidRDefault="00000000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Dragon Breath</w:t>
      </w:r>
      <w:r w:rsidR="00DB3B2C">
        <w:rPr>
          <w:lang w:val="en-GB"/>
        </w:rPr>
        <w:t xml:space="preserve"> (5)</w:t>
      </w:r>
    </w:p>
    <w:p w14:paraId="2294ED16" w14:textId="0E502612" w:rsidR="003564FB" w:rsidRDefault="00000000">
      <w:pPr>
        <w:pStyle w:val="Lijstalinea"/>
        <w:numPr>
          <w:ilvl w:val="0"/>
          <w:numId w:val="13"/>
        </w:numPr>
        <w:rPr>
          <w:lang w:val="en-GB"/>
        </w:rPr>
      </w:pPr>
      <w:r>
        <w:rPr>
          <w:lang w:val="en-GB"/>
        </w:rPr>
        <w:t>Drought Storm</w:t>
      </w:r>
      <w:r w:rsidR="00DB3B2C">
        <w:rPr>
          <w:lang w:val="en-GB"/>
        </w:rPr>
        <w:t xml:space="preserve"> (8)</w:t>
      </w:r>
    </w:p>
    <w:p w14:paraId="46582C53" w14:textId="141F24A6" w:rsidR="003564FB" w:rsidRDefault="00000000">
      <w:pPr>
        <w:pStyle w:val="Lijstalinea"/>
        <w:numPr>
          <w:ilvl w:val="0"/>
          <w:numId w:val="13"/>
        </w:numPr>
        <w:rPr>
          <w:b/>
          <w:bCs/>
          <w:lang w:val="en-GB"/>
        </w:rPr>
      </w:pPr>
      <w:r>
        <w:rPr>
          <w:b/>
          <w:bCs/>
          <w:lang w:val="en-GB"/>
        </w:rPr>
        <w:t>Ruler of Dragons</w:t>
      </w:r>
      <w:r w:rsidR="00DB3B2C">
        <w:rPr>
          <w:b/>
          <w:bCs/>
          <w:lang w:val="en-GB"/>
        </w:rPr>
        <w:t xml:space="preserve"> (12)</w:t>
      </w:r>
    </w:p>
    <w:p w14:paraId="3FA942FF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Erlang Shen: </w:t>
      </w:r>
      <w:r>
        <w:rPr>
          <w:rFonts w:ascii="Corbel" w:hAnsi="Corbel"/>
          <w:b/>
          <w:bCs/>
          <w:color w:val="000000"/>
          <w:sz w:val="26"/>
          <w:szCs w:val="26"/>
          <w:lang w:val="en-US"/>
        </w:rPr>
        <w:t>A strong warrior or something.</w:t>
      </w:r>
    </w:p>
    <w:p w14:paraId="5B7BF81E" w14:textId="328A16E8" w:rsidR="003564FB" w:rsidRDefault="00000000">
      <w:pPr>
        <w:pStyle w:val="Lijstalinea"/>
        <w:numPr>
          <w:ilvl w:val="0"/>
          <w:numId w:val="14"/>
        </w:numPr>
      </w:pPr>
      <w:r>
        <w:rPr>
          <w:lang w:val="en-GB"/>
        </w:rPr>
        <w:t>Spear of Strength</w:t>
      </w:r>
      <w:r w:rsidR="00DB3B2C">
        <w:rPr>
          <w:lang w:val="en-GB"/>
        </w:rPr>
        <w:t xml:space="preserve"> (3)</w:t>
      </w:r>
    </w:p>
    <w:p w14:paraId="3DEA7BAD" w14:textId="7410F8A5" w:rsidR="003564FB" w:rsidRDefault="00000000">
      <w:pPr>
        <w:pStyle w:val="Lijstalinea"/>
        <w:numPr>
          <w:ilvl w:val="0"/>
          <w:numId w:val="14"/>
        </w:numPr>
      </w:pPr>
      <w:r>
        <w:rPr>
          <w:lang w:val="en-GB"/>
        </w:rPr>
        <w:t>Tiger Slayer</w:t>
      </w:r>
      <w:r w:rsidR="00DB3B2C">
        <w:rPr>
          <w:lang w:val="en-GB"/>
        </w:rPr>
        <w:t xml:space="preserve"> (7)</w:t>
      </w:r>
    </w:p>
    <w:p w14:paraId="67978173" w14:textId="17109BB7" w:rsidR="003564FB" w:rsidRDefault="00000000">
      <w:pPr>
        <w:pStyle w:val="Lijstalinea"/>
        <w:numPr>
          <w:ilvl w:val="0"/>
          <w:numId w:val="14"/>
        </w:numPr>
        <w:rPr>
          <w:b/>
          <w:bCs/>
          <w:lang w:val="en-GB"/>
        </w:rPr>
      </w:pPr>
      <w:r>
        <w:rPr>
          <w:b/>
          <w:bCs/>
          <w:lang w:val="en-GB"/>
        </w:rPr>
        <w:t>Duel to the Death</w:t>
      </w:r>
      <w:r w:rsidR="00DB3B2C">
        <w:rPr>
          <w:b/>
          <w:bCs/>
          <w:lang w:val="en-GB"/>
        </w:rPr>
        <w:t xml:space="preserve"> (10)</w:t>
      </w:r>
    </w:p>
    <w:p w14:paraId="3A4DFE4E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Guan Yu: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was a Chinese military general serving under the warlord </w:t>
      </w:r>
      <w:hyperlink r:id="rId34" w:tooltip="Liu Bei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Liu Bei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during the late </w:t>
      </w:r>
      <w:hyperlink r:id="rId35" w:tooltip="Eastern Han dynast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Eastern Han dynasty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of China.</w:t>
      </w:r>
    </w:p>
    <w:p w14:paraId="5D21D4E5" w14:textId="1D7FB7CF" w:rsidR="003564FB" w:rsidRDefault="00000000">
      <w:pPr>
        <w:pStyle w:val="Lijstalinea"/>
        <w:numPr>
          <w:ilvl w:val="0"/>
          <w:numId w:val="15"/>
        </w:numPr>
        <w:rPr>
          <w:lang w:val="en-GB"/>
        </w:rPr>
      </w:pPr>
      <w:r>
        <w:rPr>
          <w:lang w:val="en-GB"/>
        </w:rPr>
        <w:t>Cavalry</w:t>
      </w:r>
      <w:r w:rsidR="00DB3B2C">
        <w:rPr>
          <w:lang w:val="en-GB"/>
        </w:rPr>
        <w:t xml:space="preserve"> (heal and gain 1 stack)</w:t>
      </w:r>
    </w:p>
    <w:p w14:paraId="75F137DE" w14:textId="5AB21D1F" w:rsidR="003564FB" w:rsidRDefault="00000000">
      <w:pPr>
        <w:pStyle w:val="Lijstalinea"/>
        <w:numPr>
          <w:ilvl w:val="0"/>
          <w:numId w:val="15"/>
        </w:numPr>
        <w:rPr>
          <w:lang w:val="en-GB"/>
        </w:rPr>
      </w:pPr>
      <w:r>
        <w:rPr>
          <w:lang w:val="en-GB"/>
        </w:rPr>
        <w:t>Assault</w:t>
      </w:r>
      <w:r w:rsidR="00DB3B2C">
        <w:rPr>
          <w:lang w:val="en-GB"/>
        </w:rPr>
        <w:t xml:space="preserve"> (8)</w:t>
      </w:r>
    </w:p>
    <w:p w14:paraId="41F94851" w14:textId="74558827" w:rsidR="003564FB" w:rsidRDefault="00000000">
      <w:pPr>
        <w:pStyle w:val="Lijstalinea"/>
        <w:numPr>
          <w:ilvl w:val="0"/>
          <w:numId w:val="15"/>
        </w:numPr>
        <w:rPr>
          <w:b/>
          <w:bCs/>
          <w:lang w:val="en-GB"/>
        </w:rPr>
      </w:pPr>
      <w:r>
        <w:rPr>
          <w:b/>
          <w:bCs/>
          <w:lang w:val="en-GB"/>
        </w:rPr>
        <w:t>Battle Charge</w:t>
      </w:r>
      <w:r w:rsidR="00DB3B2C">
        <w:rPr>
          <w:b/>
          <w:bCs/>
          <w:lang w:val="en-GB"/>
        </w:rPr>
        <w:t xml:space="preserve"> (dmg = 2 * stack)</w:t>
      </w:r>
    </w:p>
    <w:p w14:paraId="13583142" w14:textId="77777777" w:rsidR="003564FB" w:rsidRPr="00DB3B2C" w:rsidRDefault="00000000">
      <w:pPr>
        <w:rPr>
          <w:lang w:val="en-GB"/>
        </w:rPr>
      </w:pPr>
      <w:r>
        <w:rPr>
          <w:rFonts w:ascii="Corbel" w:hAnsi="Corbel"/>
          <w:b/>
          <w:bCs/>
          <w:color w:val="70AD47"/>
          <w:sz w:val="26"/>
          <w:szCs w:val="26"/>
          <w:lang w:val="en-US"/>
        </w:rPr>
        <w:t xml:space="preserve">He Bo: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is the god of the </w:t>
      </w:r>
      <w:hyperlink r:id="rId36" w:tooltip="Yellow Rive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  <w:lang w:val="en-US"/>
          </w:rPr>
          <w:t>Yellow River</w:t>
        </w:r>
      </w:hyperlink>
      <w:r>
        <w:rPr>
          <w:lang w:val="en-US"/>
        </w:rPr>
        <w:t>.</w:t>
      </w:r>
    </w:p>
    <w:p w14:paraId="39665EAF" w14:textId="0D99FAC4" w:rsidR="003564FB" w:rsidRDefault="00000000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Wave Bender</w:t>
      </w:r>
      <w:r w:rsidR="00DB3B2C">
        <w:rPr>
          <w:lang w:val="en-GB"/>
        </w:rPr>
        <w:t xml:space="preserve"> (3)</w:t>
      </w:r>
    </w:p>
    <w:p w14:paraId="274B31C6" w14:textId="590BC0B3" w:rsidR="003564FB" w:rsidRDefault="00000000">
      <w:pPr>
        <w:pStyle w:val="Lijstalinea"/>
        <w:numPr>
          <w:ilvl w:val="0"/>
          <w:numId w:val="16"/>
        </w:numPr>
        <w:rPr>
          <w:lang w:val="en-GB"/>
        </w:rPr>
      </w:pPr>
      <w:r>
        <w:rPr>
          <w:lang w:val="en-GB"/>
        </w:rPr>
        <w:t>River Flow</w:t>
      </w:r>
      <w:r w:rsidR="00DB3B2C">
        <w:rPr>
          <w:lang w:val="en-GB"/>
        </w:rPr>
        <w:t xml:space="preserve"> (5)</w:t>
      </w:r>
    </w:p>
    <w:p w14:paraId="0AC13660" w14:textId="0EF6461B" w:rsidR="003564FB" w:rsidRDefault="00000000">
      <w:pPr>
        <w:pStyle w:val="Lijstalinea"/>
        <w:numPr>
          <w:ilvl w:val="0"/>
          <w:numId w:val="16"/>
        </w:numPr>
        <w:rPr>
          <w:b/>
          <w:bCs/>
          <w:lang w:val="en-GB"/>
        </w:rPr>
      </w:pPr>
      <w:r>
        <w:rPr>
          <w:b/>
          <w:bCs/>
          <w:lang w:val="en-GB"/>
        </w:rPr>
        <w:t>Rise of Tides</w:t>
      </w:r>
      <w:r w:rsidR="00DB3B2C">
        <w:rPr>
          <w:b/>
          <w:bCs/>
          <w:lang w:val="en-GB"/>
        </w:rPr>
        <w:t xml:space="preserve"> (15)</w:t>
      </w:r>
      <w:r>
        <w:rPr>
          <w:b/>
          <w:bCs/>
          <w:lang w:val="en-GB"/>
        </w:rPr>
        <w:tab/>
      </w:r>
    </w:p>
    <w:p w14:paraId="314FB241" w14:textId="77777777" w:rsidR="003564FB" w:rsidRDefault="003564FB">
      <w:pPr>
        <w:rPr>
          <w:rFonts w:ascii="Corbel" w:hAnsi="Corbel"/>
          <w:b/>
          <w:bCs/>
          <w:color w:val="E7E6E6"/>
          <w:sz w:val="26"/>
          <w:szCs w:val="26"/>
          <w:lang w:val="en-US"/>
        </w:rPr>
      </w:pPr>
    </w:p>
    <w:p w14:paraId="597635FD" w14:textId="77777777" w:rsidR="003564FB" w:rsidRDefault="003564FB">
      <w:pPr>
        <w:rPr>
          <w:rFonts w:ascii="Corbel" w:hAnsi="Corbel"/>
          <w:b/>
          <w:bCs/>
          <w:color w:val="E7E6E6"/>
          <w:sz w:val="29"/>
          <w:szCs w:val="29"/>
          <w:lang w:val="en-US"/>
        </w:rPr>
      </w:pPr>
    </w:p>
    <w:sectPr w:rsidR="003564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FB02" w14:textId="77777777" w:rsidR="004F3278" w:rsidRDefault="004F3278">
      <w:pPr>
        <w:spacing w:after="0" w:line="240" w:lineRule="auto"/>
      </w:pPr>
      <w:r>
        <w:separator/>
      </w:r>
    </w:p>
  </w:endnote>
  <w:endnote w:type="continuationSeparator" w:id="0">
    <w:p w14:paraId="14AB6D4B" w14:textId="77777777" w:rsidR="004F3278" w:rsidRDefault="004F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F9349" w14:textId="77777777" w:rsidR="004F3278" w:rsidRDefault="004F327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B048F94" w14:textId="77777777" w:rsidR="004F3278" w:rsidRDefault="004F3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7ED"/>
    <w:multiLevelType w:val="multilevel"/>
    <w:tmpl w:val="741608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0B614DF"/>
    <w:multiLevelType w:val="multilevel"/>
    <w:tmpl w:val="CE7871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1F44F26"/>
    <w:multiLevelType w:val="multilevel"/>
    <w:tmpl w:val="473C4B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C823EBB"/>
    <w:multiLevelType w:val="multilevel"/>
    <w:tmpl w:val="76F060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1A7187B"/>
    <w:multiLevelType w:val="multilevel"/>
    <w:tmpl w:val="DCAA0E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3044BEA"/>
    <w:multiLevelType w:val="multilevel"/>
    <w:tmpl w:val="39C48A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A8353A9"/>
    <w:multiLevelType w:val="multilevel"/>
    <w:tmpl w:val="72C680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E526CE0"/>
    <w:multiLevelType w:val="multilevel"/>
    <w:tmpl w:val="48AC5F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3373436"/>
    <w:multiLevelType w:val="multilevel"/>
    <w:tmpl w:val="706426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3CA3AC0"/>
    <w:multiLevelType w:val="multilevel"/>
    <w:tmpl w:val="3FB0D4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C99234F"/>
    <w:multiLevelType w:val="multilevel"/>
    <w:tmpl w:val="68D409B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28250DD"/>
    <w:multiLevelType w:val="multilevel"/>
    <w:tmpl w:val="03146F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BB66094"/>
    <w:multiLevelType w:val="multilevel"/>
    <w:tmpl w:val="CCE650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D3D0770"/>
    <w:multiLevelType w:val="multilevel"/>
    <w:tmpl w:val="000C10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7CD52CC"/>
    <w:multiLevelType w:val="multilevel"/>
    <w:tmpl w:val="3F003DB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9760901"/>
    <w:multiLevelType w:val="multilevel"/>
    <w:tmpl w:val="1C0425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05638057">
    <w:abstractNumId w:val="10"/>
  </w:num>
  <w:num w:numId="2" w16cid:durableId="2003847387">
    <w:abstractNumId w:val="4"/>
  </w:num>
  <w:num w:numId="3" w16cid:durableId="484124496">
    <w:abstractNumId w:val="14"/>
  </w:num>
  <w:num w:numId="4" w16cid:durableId="831723883">
    <w:abstractNumId w:val="7"/>
  </w:num>
  <w:num w:numId="5" w16cid:durableId="1299607934">
    <w:abstractNumId w:val="12"/>
  </w:num>
  <w:num w:numId="6" w16cid:durableId="1594972310">
    <w:abstractNumId w:val="15"/>
  </w:num>
  <w:num w:numId="7" w16cid:durableId="375005206">
    <w:abstractNumId w:val="6"/>
  </w:num>
  <w:num w:numId="8" w16cid:durableId="1950316567">
    <w:abstractNumId w:val="11"/>
  </w:num>
  <w:num w:numId="9" w16cid:durableId="1058211847">
    <w:abstractNumId w:val="8"/>
  </w:num>
  <w:num w:numId="10" w16cid:durableId="1492333622">
    <w:abstractNumId w:val="5"/>
  </w:num>
  <w:num w:numId="11" w16cid:durableId="1606813505">
    <w:abstractNumId w:val="9"/>
  </w:num>
  <w:num w:numId="12" w16cid:durableId="1886329582">
    <w:abstractNumId w:val="1"/>
  </w:num>
  <w:num w:numId="13" w16cid:durableId="236867182">
    <w:abstractNumId w:val="0"/>
  </w:num>
  <w:num w:numId="14" w16cid:durableId="1727339644">
    <w:abstractNumId w:val="13"/>
  </w:num>
  <w:num w:numId="15" w16cid:durableId="1053843913">
    <w:abstractNumId w:val="3"/>
  </w:num>
  <w:num w:numId="16" w16cid:durableId="1930115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564FB"/>
    <w:rsid w:val="003564FB"/>
    <w:rsid w:val="004F3278"/>
    <w:rsid w:val="00DB3B2C"/>
    <w:rsid w:val="00E0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8A077"/>
  <w15:docId w15:val="{FCF0D432-CC46-4160-B5E3-F3B34A4B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4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  <w:rPr>
      <w:lang w:val="nl-NL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rPr>
      <w:rFonts w:ascii="Calibri Light" w:eastAsia="Times New Roman" w:hAnsi="Calibri Light" w:cs="Times New Roman"/>
      <w:color w:val="2F5496"/>
      <w:sz w:val="32"/>
      <w:szCs w:val="32"/>
      <w:lang w:val="nl-NL"/>
    </w:rPr>
  </w:style>
  <w:style w:type="paragraph" w:styleId="Titel">
    <w:name w:val="Title"/>
    <w:basedOn w:val="Standaard"/>
    <w:next w:val="Standaard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elChar">
    <w:name w:val="Titel Char"/>
    <w:basedOn w:val="Standaardalinea-lettertype"/>
    <w:rPr>
      <w:rFonts w:ascii="Calibri Light" w:eastAsia="Times New Roman" w:hAnsi="Calibri Light" w:cs="Times New Roman"/>
      <w:spacing w:val="-10"/>
      <w:kern w:val="3"/>
      <w:sz w:val="56"/>
      <w:szCs w:val="56"/>
      <w:lang w:val="nl-NL"/>
    </w:rPr>
  </w:style>
  <w:style w:type="character" w:customStyle="1" w:styleId="Kop2Char">
    <w:name w:val="Kop 2 Char"/>
    <w:basedOn w:val="Standaardalinea-lettertype"/>
    <w:rPr>
      <w:rFonts w:ascii="Calibri Light" w:eastAsia="Times New Roman" w:hAnsi="Calibri Light" w:cs="Times New Roman"/>
      <w:color w:val="2F5496"/>
      <w:sz w:val="26"/>
      <w:szCs w:val="26"/>
      <w:lang w:val="nl-NL"/>
    </w:rPr>
  </w:style>
  <w:style w:type="character" w:customStyle="1" w:styleId="Kop3Char">
    <w:name w:val="Kop 3 Char"/>
    <w:basedOn w:val="Standaardalinea-lettertype"/>
    <w:rPr>
      <w:rFonts w:ascii="Calibri Light" w:eastAsia="Times New Roman" w:hAnsi="Calibri Light" w:cs="Times New Roman"/>
      <w:color w:val="1F3763"/>
      <w:sz w:val="24"/>
      <w:szCs w:val="24"/>
      <w:lang w:val="nl-NL"/>
    </w:rPr>
  </w:style>
  <w:style w:type="character" w:customStyle="1" w:styleId="Kop4Char">
    <w:name w:val="Kop 4 Char"/>
    <w:basedOn w:val="Standaardalinea-lettertype"/>
    <w:rPr>
      <w:rFonts w:ascii="Calibri Light" w:eastAsia="Times New Roman" w:hAnsi="Calibri Light" w:cs="Times New Roman"/>
      <w:i/>
      <w:iCs/>
      <w:color w:val="2F5496"/>
      <w:lang w:val="nl-NL"/>
    </w:rPr>
  </w:style>
  <w:style w:type="character" w:styleId="Hyperlink">
    <w:name w:val="Hyperlink"/>
    <w:basedOn w:val="Standaardalinea-lettertype"/>
    <w:rPr>
      <w:color w:val="0000FF"/>
      <w:u w:val="single"/>
    </w:rPr>
  </w:style>
  <w:style w:type="character" w:customStyle="1" w:styleId="ipa">
    <w:name w:val="ipa"/>
    <w:basedOn w:val="Standaardalinea-lettertype"/>
  </w:style>
  <w:style w:type="paragraph" w:styleId="Lijstalinea">
    <w:name w:val="List Paragraph"/>
    <w:basedOn w:val="Standaar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oman_mythology" TargetMode="External"/><Relationship Id="rId18" Type="http://schemas.openxmlformats.org/officeDocument/2006/relationships/hyperlink" Target="https://en.wikipedia.org/wiki/Nile" TargetMode="External"/><Relationship Id="rId26" Type="http://schemas.openxmlformats.org/officeDocument/2006/relationships/hyperlink" Target="https://en.wikipedia.org/wiki/Sacred_trees_and_groves_in_Germanic_paganism_and_mythology" TargetMode="External"/><Relationship Id="rId21" Type="http://schemas.openxmlformats.org/officeDocument/2006/relationships/hyperlink" Target="https://en.wikipedia.org/wiki/Frigg" TargetMode="External"/><Relationship Id="rId34" Type="http://schemas.openxmlformats.org/officeDocument/2006/relationships/hyperlink" Target="https://en.wikipedia.org/wiki/Liu_Bei" TargetMode="External"/><Relationship Id="rId7" Type="http://schemas.openxmlformats.org/officeDocument/2006/relationships/hyperlink" Target="https://en.wikipedia.org/wiki/Titans" TargetMode="External"/><Relationship Id="rId12" Type="http://schemas.openxmlformats.org/officeDocument/2006/relationships/hyperlink" Target="https://en.wikipedia.org/wiki/Hercules" TargetMode="External"/><Relationship Id="rId17" Type="http://schemas.openxmlformats.org/officeDocument/2006/relationships/hyperlink" Target="https://en.wikipedia.org/wiki/Apotropaic_magic" TargetMode="External"/><Relationship Id="rId25" Type="http://schemas.openxmlformats.org/officeDocument/2006/relationships/hyperlink" Target="https://en.wikipedia.org/wiki/Storm" TargetMode="External"/><Relationship Id="rId33" Type="http://schemas.openxmlformats.org/officeDocument/2006/relationships/hyperlink" Target="https://en.wikipedia.org/wiki/Chinese_folk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uat" TargetMode="External"/><Relationship Id="rId20" Type="http://schemas.openxmlformats.org/officeDocument/2006/relationships/hyperlink" Target="https://en.wikipedia.org/wiki/Runes" TargetMode="External"/><Relationship Id="rId29" Type="http://schemas.openxmlformats.org/officeDocument/2006/relationships/hyperlink" Target="https://en.wikipedia.org/wiki/Fertili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eracles" TargetMode="External"/><Relationship Id="rId24" Type="http://schemas.openxmlformats.org/officeDocument/2006/relationships/hyperlink" Target="https://en.wikipedia.org/wiki/Thunder" TargetMode="External"/><Relationship Id="rId32" Type="http://schemas.openxmlformats.org/officeDocument/2006/relationships/hyperlink" Target="https://en.wikipedia.org/wiki/East_Sea_(Chinese_literature)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un" TargetMode="External"/><Relationship Id="rId23" Type="http://schemas.openxmlformats.org/officeDocument/2006/relationships/hyperlink" Target="https://en.wikipedia.org/wiki/Lightning" TargetMode="External"/><Relationship Id="rId28" Type="http://schemas.openxmlformats.org/officeDocument/2006/relationships/hyperlink" Target="https://en.wikipedia.org/wiki/Hallow" TargetMode="External"/><Relationship Id="rId36" Type="http://schemas.openxmlformats.org/officeDocument/2006/relationships/hyperlink" Target="https://en.wikipedia.org/wiki/Yellow_River" TargetMode="External"/><Relationship Id="rId10" Type="http://schemas.openxmlformats.org/officeDocument/2006/relationships/hyperlink" Target="https://en.wikipedia.org/wiki/List_of_Greek_mythological_figures#Heroes" TargetMode="External"/><Relationship Id="rId19" Type="http://schemas.openxmlformats.org/officeDocument/2006/relationships/hyperlink" Target="https://en.wikipedia.org/wiki/Ancient_Egyptian_deities" TargetMode="External"/><Relationship Id="rId31" Type="http://schemas.openxmlformats.org/officeDocument/2006/relationships/hyperlink" Target="https://en.wikipedia.org/wiki/Dragon_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itanomachy" TargetMode="External"/><Relationship Id="rId14" Type="http://schemas.openxmlformats.org/officeDocument/2006/relationships/hyperlink" Target="https://en.wikipedia.org/wiki/Perseus" TargetMode="External"/><Relationship Id="rId22" Type="http://schemas.openxmlformats.org/officeDocument/2006/relationships/hyperlink" Target="https://en.wikipedia.org/wiki/&#198;sir" TargetMode="External"/><Relationship Id="rId27" Type="http://schemas.openxmlformats.org/officeDocument/2006/relationships/hyperlink" Target="https://en.wikipedia.org/wiki/Physical_strength" TargetMode="External"/><Relationship Id="rId30" Type="http://schemas.openxmlformats.org/officeDocument/2006/relationships/hyperlink" Target="https://en.wikipedia.org/wiki/&#198;sir" TargetMode="External"/><Relationship Id="rId35" Type="http://schemas.openxmlformats.org/officeDocument/2006/relationships/hyperlink" Target="https://en.wikipedia.org/wiki/Eastern_Han_dynasty" TargetMode="External"/><Relationship Id="rId8" Type="http://schemas.openxmlformats.org/officeDocument/2006/relationships/hyperlink" Target="https://en.wikipedia.org/wiki/Eternity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simsek</dc:creator>
  <dc:description/>
  <cp:lastModifiedBy>Ergim Çavuşoğlu</cp:lastModifiedBy>
  <cp:revision>2</cp:revision>
  <dcterms:created xsi:type="dcterms:W3CDTF">2024-01-09T11:26:00Z</dcterms:created>
  <dcterms:modified xsi:type="dcterms:W3CDTF">2024-01-09T11:26:00Z</dcterms:modified>
</cp:coreProperties>
</file>